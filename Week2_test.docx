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F04782F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Test di </w:t>
      </w:r>
      <w:r w:rsidR="003A5EFD">
        <w:rPr>
          <w:lang w:val="it-IT"/>
        </w:rPr>
        <w:t>fine settimana</w:t>
      </w:r>
      <w:r w:rsidRPr="001E6010">
        <w:rPr>
          <w:lang w:val="it-IT"/>
        </w:rPr>
        <w:t xml:space="preserve"> – </w:t>
      </w:r>
      <w:r w:rsidR="003A5EFD">
        <w:rPr>
          <w:lang w:val="it-IT"/>
        </w:rPr>
        <w:t>Week2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9"/>
        <w:gridCol w:w="3047"/>
        <w:gridCol w:w="1115"/>
        <w:gridCol w:w="3226"/>
      </w:tblGrid>
      <w:tr w:rsidR="00547F36" w:rsidRPr="001E6010" w14:paraId="0656DCAF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C51A0A3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394FAD59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4866A326" w:rsidR="00547F36" w:rsidRPr="001E6010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5145D4C5" w:rsidR="00547F36" w:rsidRPr="001E6010" w:rsidRDefault="00547F36">
            <w:pPr>
              <w:pStyle w:val="Informazionisullostudente"/>
            </w:pPr>
          </w:p>
        </w:tc>
      </w:tr>
      <w:tr w:rsidR="00547F36" w:rsidRPr="001E6010" w14:paraId="2420E3D8" w14:textId="77777777" w:rsidTr="6846DF8F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56FE256" w:rsidR="00547F36" w:rsidRPr="001E6010" w:rsidRDefault="00547F36">
            <w:pPr>
              <w:pStyle w:val="Informazionisullostudente"/>
            </w:pP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C1B5745" w14:textId="77777777" w:rsidR="000C6821" w:rsidRPr="0002067A" w:rsidRDefault="000C6821" w:rsidP="000C6821">
      <w:pPr>
        <w:pStyle w:val="ListParagraph"/>
        <w:rPr>
          <w:rFonts w:ascii="Century Gothic" w:hAnsi="Century Gothic"/>
          <w:i/>
          <w:iCs/>
          <w:sz w:val="18"/>
          <w:szCs w:val="18"/>
          <w:lang w:val="fr-FR"/>
        </w:rPr>
      </w:pP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  <w:r w:rsidRPr="0002067A">
        <w:rPr>
          <w:rFonts w:ascii="Century Gothic" w:hAnsi="Century Gothic"/>
          <w:i/>
          <w:iCs/>
          <w:sz w:val="18"/>
          <w:szCs w:val="18"/>
          <w:lang w:val="fr-FR"/>
        </w:rPr>
        <w:tab/>
      </w:r>
    </w:p>
    <w:p w14:paraId="2FEFBBCC" w14:textId="1D0133EF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Dare una definizione di classe statica</w:t>
      </w:r>
    </w:p>
    <w:p w14:paraId="5232078E" w14:textId="7BA5CBC5" w:rsidR="000C6821" w:rsidRDefault="00075707" w:rsidP="000C6821">
      <w:pPr>
        <w:rPr>
          <w:b/>
          <w:bCs/>
          <w:i/>
          <w:iCs/>
          <w:lang w:val="it-IT"/>
        </w:rPr>
      </w:pPr>
      <w:r w:rsidRPr="00075707">
        <w:rPr>
          <w:b/>
          <w:bCs/>
          <w:i/>
          <w:iCs/>
          <w:lang w:val="it-IT"/>
        </w:rPr>
        <w:t>Classe le cui istanze non possono essere chiamate con l’operatore new</w:t>
      </w:r>
      <w:r w:rsidR="001502C4">
        <w:rPr>
          <w:b/>
          <w:bCs/>
          <w:i/>
          <w:iCs/>
          <w:lang w:val="it-IT"/>
        </w:rPr>
        <w:t>. Per accedere agli elementi della classe statica basta utilizzare il nome della classe stessa, Esempio, se si vuole chiamare un metodo Buongiorno() :</w:t>
      </w:r>
    </w:p>
    <w:p w14:paraId="22873F27" w14:textId="40BEF7D5" w:rsidR="001502C4" w:rsidRPr="00075707" w:rsidRDefault="001502C4" w:rsidP="000C6821">
      <w:pPr>
        <w:rPr>
          <w:b/>
          <w:bCs/>
          <w:i/>
          <w:iCs/>
          <w:lang w:val="it-IT"/>
        </w:rPr>
      </w:pPr>
      <w:r>
        <w:rPr>
          <w:b/>
          <w:bCs/>
          <w:i/>
          <w:iCs/>
          <w:lang w:val="it-IT"/>
        </w:rPr>
        <w:t>Classestatica.Buongiorno();</w:t>
      </w:r>
    </w:p>
    <w:p w14:paraId="5BF81791" w14:textId="57ACF5F5" w:rsidR="000C6821" w:rsidRPr="00075707" w:rsidRDefault="000C6821" w:rsidP="000C6821">
      <w:pPr>
        <w:rPr>
          <w:i/>
          <w:iCs/>
          <w:lang w:val="it-IT"/>
        </w:rPr>
      </w:pPr>
    </w:p>
    <w:p w14:paraId="2164A181" w14:textId="2C94A21D" w:rsidR="000C6821" w:rsidRPr="00075707" w:rsidRDefault="000C6821" w:rsidP="000C6821">
      <w:pPr>
        <w:rPr>
          <w:i/>
          <w:iCs/>
          <w:lang w:val="it-IT"/>
        </w:rPr>
      </w:pPr>
    </w:p>
    <w:p w14:paraId="5D1BFA9D" w14:textId="156A4F33" w:rsidR="000C6821" w:rsidRPr="00075707" w:rsidRDefault="000C6821" w:rsidP="000C6821">
      <w:pPr>
        <w:rPr>
          <w:i/>
          <w:iCs/>
          <w:lang w:val="it-IT"/>
        </w:rPr>
      </w:pPr>
    </w:p>
    <w:p w14:paraId="2A6D1C2A" w14:textId="77777777" w:rsidR="000C6821" w:rsidRPr="00075707" w:rsidRDefault="000C6821" w:rsidP="000C6821">
      <w:pPr>
        <w:rPr>
          <w:i/>
          <w:iCs/>
          <w:lang w:val="it-IT"/>
        </w:rPr>
      </w:pPr>
    </w:p>
    <w:p w14:paraId="1B0450C3" w14:textId="212895AB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Qual</w:t>
      </w:r>
      <w:r w:rsidR="00CB03D6">
        <w:rPr>
          <w:rFonts w:ascii="Century Gothic" w:hAnsi="Century Gothic"/>
          <w:i/>
          <w:iCs/>
          <w:sz w:val="18"/>
          <w:szCs w:val="18"/>
        </w:rPr>
        <w:t>i</w:t>
      </w:r>
      <w:r>
        <w:rPr>
          <w:rFonts w:ascii="Century Gothic" w:hAnsi="Century Gothic"/>
          <w:i/>
          <w:iCs/>
          <w:sz w:val="18"/>
          <w:szCs w:val="18"/>
        </w:rPr>
        <w:t xml:space="preserve"> tipologi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di ereditarietà </w:t>
      </w:r>
      <w:r w:rsidR="00CB03D6">
        <w:rPr>
          <w:rFonts w:ascii="Century Gothic" w:hAnsi="Century Gothic"/>
          <w:i/>
          <w:iCs/>
          <w:sz w:val="18"/>
          <w:szCs w:val="18"/>
        </w:rPr>
        <w:t>sono</w:t>
      </w:r>
      <w:r>
        <w:rPr>
          <w:rFonts w:ascii="Century Gothic" w:hAnsi="Century Gothic"/>
          <w:i/>
          <w:iCs/>
          <w:sz w:val="18"/>
          <w:szCs w:val="18"/>
        </w:rPr>
        <w:t xml:space="preserve"> consentit</w:t>
      </w:r>
      <w:r w:rsidR="00CB03D6">
        <w:rPr>
          <w:rFonts w:ascii="Century Gothic" w:hAnsi="Century Gothic"/>
          <w:i/>
          <w:iCs/>
          <w:sz w:val="18"/>
          <w:szCs w:val="18"/>
        </w:rPr>
        <w:t>e</w:t>
      </w:r>
      <w:r>
        <w:rPr>
          <w:rFonts w:ascii="Century Gothic" w:hAnsi="Century Gothic"/>
          <w:i/>
          <w:iCs/>
          <w:sz w:val="18"/>
          <w:szCs w:val="18"/>
        </w:rPr>
        <w:t xml:space="preserve"> in C# e come si definisce? Fornire un esempio</w:t>
      </w:r>
    </w:p>
    <w:p w14:paraId="064DA6A0" w14:textId="5A4BFA57" w:rsidR="000C6821" w:rsidRPr="00075707" w:rsidRDefault="00075707" w:rsidP="000C6821">
      <w:pPr>
        <w:rPr>
          <w:b/>
          <w:bCs/>
          <w:i/>
          <w:iCs/>
          <w:lang w:val="it-IT"/>
        </w:rPr>
      </w:pPr>
      <w:r w:rsidRPr="00075707">
        <w:rPr>
          <w:b/>
          <w:bCs/>
          <w:i/>
          <w:iCs/>
          <w:lang w:val="it-IT"/>
        </w:rPr>
        <w:t>Le tipolologie di ereditarietà in C# sono: 1) semplce 2 gerarchica) 3)multilevel. In C# non esiste la multi-ereditarietà</w:t>
      </w:r>
    </w:p>
    <w:p w14:paraId="2A4E3509" w14:textId="15555FA8" w:rsidR="000C6821" w:rsidRPr="00CB03D6" w:rsidRDefault="000C6821" w:rsidP="000C6821">
      <w:pPr>
        <w:rPr>
          <w:i/>
          <w:iCs/>
          <w:lang w:val="it-IT"/>
        </w:rPr>
      </w:pPr>
    </w:p>
    <w:p w14:paraId="07436B27" w14:textId="407276B5" w:rsidR="000C6821" w:rsidRPr="00CB03D6" w:rsidRDefault="000C6821" w:rsidP="000C6821">
      <w:pPr>
        <w:rPr>
          <w:i/>
          <w:iCs/>
          <w:lang w:val="it-IT"/>
        </w:rPr>
      </w:pPr>
    </w:p>
    <w:p w14:paraId="0240D8CC" w14:textId="0CC9B1D3" w:rsidR="000C6821" w:rsidRPr="00CB03D6" w:rsidRDefault="000C6821" w:rsidP="000C6821">
      <w:pPr>
        <w:rPr>
          <w:i/>
          <w:iCs/>
          <w:lang w:val="it-IT"/>
        </w:rPr>
      </w:pPr>
    </w:p>
    <w:p w14:paraId="30B7A979" w14:textId="10ED4BCF" w:rsidR="000C6821" w:rsidRPr="00CB03D6" w:rsidRDefault="000C6821" w:rsidP="000C6821">
      <w:pPr>
        <w:rPr>
          <w:i/>
          <w:iCs/>
          <w:lang w:val="it-IT"/>
        </w:rPr>
      </w:pPr>
    </w:p>
    <w:p w14:paraId="7A820C04" w14:textId="77777777" w:rsidR="000C6821" w:rsidRPr="00CB03D6" w:rsidRDefault="000C6821" w:rsidP="000C6821">
      <w:pPr>
        <w:rPr>
          <w:i/>
          <w:iCs/>
          <w:lang w:val="it-IT"/>
        </w:rPr>
      </w:pPr>
    </w:p>
    <w:p w14:paraId="0F9AFF8A" w14:textId="688295E7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Elencare le principali caratteristiche della classe System.Object.</w:t>
      </w:r>
    </w:p>
    <w:p w14:paraId="74BDB1EE" w14:textId="084949C3" w:rsidR="003A5EFD" w:rsidRPr="00075707" w:rsidRDefault="003A5EFD" w:rsidP="003A5EFD">
      <w:pPr>
        <w:rPr>
          <w:i/>
          <w:iCs/>
          <w:lang w:val="it-IT"/>
        </w:rPr>
      </w:pPr>
    </w:p>
    <w:p w14:paraId="7E9F6F70" w14:textId="1308F838" w:rsidR="003A5EFD" w:rsidRPr="001502C4" w:rsidRDefault="001502C4" w:rsidP="003A5EFD">
      <w:pPr>
        <w:rPr>
          <w:b/>
          <w:bCs/>
          <w:i/>
          <w:iCs/>
          <w:lang w:val="it-IT"/>
        </w:rPr>
      </w:pPr>
      <w:r w:rsidRPr="001502C4">
        <w:rPr>
          <w:b/>
          <w:bCs/>
          <w:i/>
          <w:iCs/>
          <w:lang w:val="it-IT"/>
        </w:rPr>
        <w:t>È la classe base di tutte le altre classi.</w:t>
      </w:r>
      <w:r>
        <w:rPr>
          <w:b/>
          <w:bCs/>
          <w:i/>
          <w:iCs/>
          <w:lang w:val="it-IT"/>
        </w:rPr>
        <w:t xml:space="preserve"> Tutti i metodi della classe Object possono essere usati da tutti gli altri oggetti.</w:t>
      </w:r>
    </w:p>
    <w:p w14:paraId="533BFB47" w14:textId="3F23C4FC" w:rsidR="003A5EFD" w:rsidRPr="00075707" w:rsidRDefault="003A5EFD" w:rsidP="003A5EFD">
      <w:pPr>
        <w:rPr>
          <w:i/>
          <w:iCs/>
          <w:lang w:val="it-IT"/>
        </w:rPr>
      </w:pPr>
    </w:p>
    <w:p w14:paraId="5A48CA7E" w14:textId="358D2089" w:rsidR="003A5EFD" w:rsidRPr="00075707" w:rsidRDefault="003A5EFD" w:rsidP="003A5EFD">
      <w:pPr>
        <w:rPr>
          <w:i/>
          <w:iCs/>
          <w:lang w:val="it-IT"/>
        </w:rPr>
      </w:pPr>
    </w:p>
    <w:p w14:paraId="0225FCAB" w14:textId="065AD7E2" w:rsidR="003A5EFD" w:rsidRPr="00075707" w:rsidRDefault="003A5EFD" w:rsidP="003A5EFD">
      <w:pPr>
        <w:rPr>
          <w:i/>
          <w:iCs/>
          <w:lang w:val="it-IT"/>
        </w:rPr>
      </w:pPr>
    </w:p>
    <w:p w14:paraId="6618AF93" w14:textId="77777777" w:rsidR="003A5EFD" w:rsidRPr="00075707" w:rsidRDefault="003A5EFD" w:rsidP="003A5EFD">
      <w:pPr>
        <w:rPr>
          <w:i/>
          <w:iCs/>
          <w:lang w:val="it-IT"/>
        </w:rPr>
      </w:pPr>
    </w:p>
    <w:p w14:paraId="484A1B89" w14:textId="77777777" w:rsidR="000C6821" w:rsidRDefault="000C6821" w:rsidP="000C6821">
      <w:pPr>
        <w:pStyle w:val="ListParagraph"/>
        <w:numPr>
          <w:ilvl w:val="0"/>
          <w:numId w:val="29"/>
        </w:numPr>
        <w:rPr>
          <w:rFonts w:ascii="Century Gothic" w:hAnsi="Century Gothic"/>
          <w:i/>
          <w:iCs/>
          <w:sz w:val="18"/>
          <w:szCs w:val="18"/>
        </w:rPr>
      </w:pPr>
      <w:r>
        <w:rPr>
          <w:rFonts w:ascii="Century Gothic" w:hAnsi="Century Gothic"/>
          <w:i/>
          <w:iCs/>
          <w:sz w:val="18"/>
          <w:szCs w:val="18"/>
        </w:rPr>
        <w:t>Descrivere le due fasi di gestione delle eccezioni.</w:t>
      </w:r>
    </w:p>
    <w:p w14:paraId="2B4C48DC" w14:textId="2893E409" w:rsidR="00F94C53" w:rsidRPr="00075707" w:rsidRDefault="00F94C53" w:rsidP="00075707">
      <w:pPr>
        <w:rPr>
          <w:rFonts w:cstheme="minorHAnsi"/>
          <w:i/>
          <w:iCs/>
        </w:rPr>
      </w:pPr>
    </w:p>
    <w:p w14:paraId="4C9FE504" w14:textId="5D4ADEFF" w:rsidR="00F94C53" w:rsidRPr="00075707" w:rsidRDefault="00075707" w:rsidP="00F94C53">
      <w:pPr>
        <w:pStyle w:val="ListParagraph"/>
        <w:ind w:left="360"/>
        <w:rPr>
          <w:rFonts w:ascii="Century Gothic" w:hAnsi="Century Gothic" w:cstheme="minorHAnsi"/>
          <w:b/>
          <w:bCs/>
          <w:i/>
          <w:iCs/>
          <w:sz w:val="18"/>
          <w:szCs w:val="18"/>
        </w:rPr>
      </w:pPr>
      <w:r w:rsidRPr="00075707">
        <w:rPr>
          <w:rFonts w:ascii="Century Gothic" w:hAnsi="Century Gothic" w:cstheme="minorHAnsi"/>
          <w:b/>
          <w:bCs/>
          <w:i/>
          <w:iCs/>
          <w:sz w:val="18"/>
          <w:szCs w:val="18"/>
        </w:rPr>
        <w:t>Le due</w:t>
      </w:r>
      <w:r>
        <w:rPr>
          <w:rFonts w:ascii="Century Gothic" w:hAnsi="Century Gothic" w:cstheme="minorHAnsi"/>
          <w:b/>
          <w:bCs/>
          <w:i/>
          <w:iCs/>
          <w:sz w:val="18"/>
          <w:szCs w:val="18"/>
        </w:rPr>
        <w:t xml:space="preserve"> fasi della gestione delle eccezioni consistono: 1) nella fase </w:t>
      </w:r>
      <w:r w:rsidR="005C7E9C">
        <w:rPr>
          <w:rFonts w:ascii="Century Gothic" w:hAnsi="Century Gothic" w:cstheme="minorHAnsi"/>
          <w:b/>
          <w:bCs/>
          <w:i/>
          <w:iCs/>
          <w:sz w:val="18"/>
          <w:szCs w:val="18"/>
        </w:rPr>
        <w:t>in cui si cerca di procedere con le istruzioni (try) 2) nella fase in cui, se un’istruzione non può essere eseguita, questa viene catturata (catch) e in seguito viene visualizzato un messaggio di errore (che può dipenedere dal tipo di errore che si è verificato).</w:t>
      </w:r>
    </w:p>
    <w:p w14:paraId="7F77999A" w14:textId="2A4CB2E4" w:rsidR="00F94C53" w:rsidRDefault="00F94C53" w:rsidP="00F94C5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8D65EAF" w14:textId="477DC715" w:rsidR="6846DF8F" w:rsidRDefault="6846DF8F" w:rsidP="6846DF8F">
      <w:pPr>
        <w:rPr>
          <w:lang w:val="it-IT"/>
        </w:rPr>
      </w:pPr>
    </w:p>
    <w:p w14:paraId="2094E9DB" w14:textId="77777777" w:rsidR="00B77A40" w:rsidRPr="00865FF9" w:rsidRDefault="00B77A40" w:rsidP="00F94C53">
      <w:pPr>
        <w:rPr>
          <w:lang w:val="it-IT"/>
        </w:rPr>
      </w:pPr>
    </w:p>
    <w:p w14:paraId="1D5E723B" w14:textId="77777777" w:rsidR="00B77A40" w:rsidRPr="00865FF9" w:rsidRDefault="00B77A40" w:rsidP="00F94C53">
      <w:pPr>
        <w:rPr>
          <w:lang w:val="it-IT"/>
        </w:rPr>
      </w:pPr>
    </w:p>
    <w:p w14:paraId="7D1251D4" w14:textId="5C148D42" w:rsidR="00B77A40" w:rsidRDefault="00B77A40" w:rsidP="00F94C53">
      <w:pPr>
        <w:rPr>
          <w:lang w:val="it-IT"/>
        </w:rPr>
      </w:pPr>
    </w:p>
    <w:p w14:paraId="1B7BF8FE" w14:textId="7E0BDDD8" w:rsidR="003A5EFD" w:rsidRDefault="003A5EFD" w:rsidP="00F94C53">
      <w:pPr>
        <w:rPr>
          <w:lang w:val="it-IT"/>
        </w:rPr>
      </w:pPr>
    </w:p>
    <w:p w14:paraId="284AA2CD" w14:textId="52546BB6" w:rsidR="003A5EFD" w:rsidRDefault="003A5EFD" w:rsidP="00F94C53">
      <w:pPr>
        <w:rPr>
          <w:lang w:val="it-IT"/>
        </w:rPr>
      </w:pPr>
    </w:p>
    <w:p w14:paraId="0BB50BC6" w14:textId="3B915890" w:rsidR="003A5EFD" w:rsidRDefault="003A5EFD" w:rsidP="00F94C53">
      <w:pPr>
        <w:rPr>
          <w:lang w:val="it-IT"/>
        </w:rPr>
      </w:pPr>
    </w:p>
    <w:p w14:paraId="51FF578A" w14:textId="77777777" w:rsidR="003A5EFD" w:rsidRPr="00865FF9" w:rsidRDefault="003A5EFD" w:rsidP="00F94C53">
      <w:pPr>
        <w:rPr>
          <w:lang w:val="it-IT"/>
        </w:rPr>
      </w:pPr>
    </w:p>
    <w:p w14:paraId="74E9BF37" w14:textId="77777777" w:rsidR="00B77A40" w:rsidRPr="00865FF9" w:rsidRDefault="00B77A40" w:rsidP="00F94C53">
      <w:pPr>
        <w:rPr>
          <w:lang w:val="it-IT"/>
        </w:rPr>
      </w:pPr>
    </w:p>
    <w:p w14:paraId="7093DC8E" w14:textId="254C7F2E" w:rsidR="00F94C53" w:rsidRPr="007B179B" w:rsidRDefault="00F94C53" w:rsidP="00F94C53">
      <w:pPr>
        <w:rPr>
          <w:i/>
          <w:iCs/>
          <w:lang w:val="it-IT"/>
        </w:rPr>
      </w:pPr>
      <w:r w:rsidRPr="007B179B">
        <w:rPr>
          <w:i/>
          <w:iCs/>
          <w:lang w:val="it-IT"/>
        </w:rPr>
        <w:t>Esercizio Pratico</w:t>
      </w:r>
    </w:p>
    <w:p w14:paraId="02B7D6EA" w14:textId="77777777" w:rsidR="00DF6D49" w:rsidRPr="007B179B" w:rsidRDefault="00DF6D49" w:rsidP="00F94C53">
      <w:pPr>
        <w:rPr>
          <w:i/>
          <w:iCs/>
          <w:lang w:val="it-IT"/>
        </w:rPr>
      </w:pPr>
    </w:p>
    <w:p w14:paraId="5B2B5D97" w14:textId="4A9F0E37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Creare una Console Application che gestisca i Task dell’utente.</w:t>
      </w:r>
    </w:p>
    <w:p w14:paraId="410E154A" w14:textId="61BC8242" w:rsidR="00F94C53" w:rsidRPr="00865FF9" w:rsidRDefault="00F94C53" w:rsidP="00F94C53">
      <w:pPr>
        <w:rPr>
          <w:lang w:val="it-IT"/>
        </w:rPr>
      </w:pPr>
      <w:r w:rsidRPr="00865FF9">
        <w:rPr>
          <w:lang w:val="it-IT"/>
        </w:rPr>
        <w:t>Per Task viene inteso un oggetto che ha una descrizione, una data di scadenza e un livello di importanza (Basso, Medio, Alto).</w:t>
      </w:r>
    </w:p>
    <w:p w14:paraId="17DE011D" w14:textId="77777777" w:rsidR="00DF6D49" w:rsidRPr="00865FF9" w:rsidRDefault="00DF6D49" w:rsidP="00F94C53">
      <w:pPr>
        <w:rPr>
          <w:lang w:val="it-IT"/>
        </w:rPr>
      </w:pPr>
    </w:p>
    <w:p w14:paraId="2097ECE5" w14:textId="6C5E51C5" w:rsidR="00F94C53" w:rsidRPr="00B77A40" w:rsidRDefault="00F94C53" w:rsidP="00F94C53">
      <w:pPr>
        <w:rPr>
          <w:lang w:val="it-IT"/>
        </w:rPr>
      </w:pPr>
      <w:r w:rsidRPr="00B77A40">
        <w:rPr>
          <w:lang w:val="it-IT"/>
        </w:rPr>
        <w:t>L’utente può:</w:t>
      </w:r>
    </w:p>
    <w:p w14:paraId="7973DAA3" w14:textId="73BD63E3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Vedere i Task inseriti</w:t>
      </w:r>
    </w:p>
    <w:p w14:paraId="6071A667" w14:textId="43ADC11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Aggiungere un nuovo Task</w:t>
      </w:r>
    </w:p>
    <w:p w14:paraId="7BD57D59" w14:textId="65C6F5F8" w:rsidR="00F94C53" w:rsidRPr="00B77A40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Eliminare un Task</w:t>
      </w:r>
    </w:p>
    <w:p w14:paraId="00D40375" w14:textId="1E0B9DDF" w:rsidR="00F94C53" w:rsidRDefault="00F94C53" w:rsidP="00B77A40">
      <w:pPr>
        <w:pStyle w:val="ListParagraph"/>
        <w:numPr>
          <w:ilvl w:val="0"/>
          <w:numId w:val="23"/>
        </w:numPr>
        <w:rPr>
          <w:rStyle w:val="Emphasis"/>
          <w:rFonts w:ascii="Century Gothic" w:hAnsi="Century Gothic" w:cstheme="minorHAnsi"/>
          <w:sz w:val="18"/>
          <w:szCs w:val="18"/>
        </w:rPr>
      </w:pPr>
      <w:r w:rsidRPr="00B77A40">
        <w:rPr>
          <w:rStyle w:val="Emphasis"/>
          <w:rFonts w:ascii="Century Gothic" w:hAnsi="Century Gothic" w:cstheme="minorHAnsi"/>
          <w:sz w:val="18"/>
          <w:szCs w:val="18"/>
        </w:rPr>
        <w:t>Filtrare i Task per importanza</w:t>
      </w:r>
    </w:p>
    <w:p w14:paraId="3EB44875" w14:textId="77777777" w:rsidR="00DF6D49" w:rsidRDefault="00DF6D49" w:rsidP="00DF6D49">
      <w:pPr>
        <w:pStyle w:val="ListParagraph"/>
        <w:rPr>
          <w:rStyle w:val="Emphasis"/>
          <w:rFonts w:ascii="Century Gothic" w:hAnsi="Century Gothic" w:cstheme="minorHAnsi"/>
          <w:sz w:val="18"/>
          <w:szCs w:val="18"/>
        </w:rPr>
      </w:pPr>
    </w:p>
    <w:p w14:paraId="25450475" w14:textId="2D027785" w:rsidR="00B77A40" w:rsidRDefault="00B77A40" w:rsidP="00B77A40">
      <w:pPr>
        <w:rPr>
          <w:rStyle w:val="Emphasis"/>
          <w:rFonts w:cstheme="minorHAnsi"/>
          <w:i w:val="0"/>
          <w:iCs w:val="0"/>
        </w:rPr>
      </w:pPr>
      <w:proofErr w:type="spellStart"/>
      <w:r>
        <w:rPr>
          <w:rStyle w:val="Emphasis"/>
          <w:rFonts w:cstheme="minorHAnsi"/>
          <w:i w:val="0"/>
          <w:iCs w:val="0"/>
        </w:rPr>
        <w:t>Requisiti</w:t>
      </w:r>
      <w:proofErr w:type="spellEnd"/>
      <w:r>
        <w:rPr>
          <w:rStyle w:val="Emphasis"/>
          <w:rFonts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</w:rPr>
        <w:t>Tecnici</w:t>
      </w:r>
      <w:proofErr w:type="spellEnd"/>
      <w:r>
        <w:rPr>
          <w:rStyle w:val="Emphasis"/>
          <w:rFonts w:cstheme="minorHAnsi"/>
          <w:i w:val="0"/>
          <w:iCs w:val="0"/>
        </w:rPr>
        <w:t>:</w:t>
      </w:r>
    </w:p>
    <w:p w14:paraId="52AFFE36" w14:textId="19874253" w:rsidR="00CB03D6" w:rsidRPr="00CB03D6" w:rsidRDefault="00CB03D6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CB03D6">
        <w:rPr>
          <w:rStyle w:val="Emphasis"/>
          <w:rFonts w:cstheme="minorHAnsi"/>
          <w:i w:val="0"/>
          <w:iCs w:val="0"/>
          <w:lang w:val="it-IT"/>
        </w:rPr>
        <w:t>-</w:t>
      </w:r>
      <w:r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CB03D6">
        <w:rPr>
          <w:rStyle w:val="Emphasis"/>
          <w:rFonts w:cstheme="minorHAnsi"/>
          <w:i w:val="0"/>
          <w:iCs w:val="0"/>
          <w:lang w:val="it-IT"/>
        </w:rPr>
        <w:t>Recupera</w:t>
      </w:r>
      <w:r>
        <w:rPr>
          <w:rStyle w:val="Emphasis"/>
          <w:rFonts w:cstheme="minorHAnsi"/>
          <w:i w:val="0"/>
          <w:iCs w:val="0"/>
          <w:lang w:val="it-IT"/>
        </w:rPr>
        <w:t>re i task da file</w:t>
      </w:r>
    </w:p>
    <w:p w14:paraId="52FD19AB" w14:textId="0878B36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 w:rsidRPr="00B77A40"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lang w:val="it-IT"/>
        </w:rPr>
        <w:t>Salvare i Task in u</w:t>
      </w:r>
      <w:r>
        <w:rPr>
          <w:rStyle w:val="Emphasis"/>
          <w:rFonts w:cstheme="minorHAnsi"/>
          <w:i w:val="0"/>
          <w:iCs w:val="0"/>
          <w:lang w:val="it-IT"/>
        </w:rPr>
        <w:t>n file</w:t>
      </w:r>
    </w:p>
    <w:p w14:paraId="584D3902" w14:textId="75081DB3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Utilizzare adeguatamente il concetto di classe</w:t>
      </w:r>
    </w:p>
    <w:p w14:paraId="1A7CFF8C" w14:textId="53685B08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Dividere le funzionalità in relative funzioni e procedure</w:t>
      </w:r>
    </w:p>
    <w:p w14:paraId="44675820" w14:textId="0284FB35" w:rsidR="00B77A40" w:rsidRDefault="00B77A40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 w:rsidRPr="00B77A40">
        <w:rPr>
          <w:rStyle w:val="Emphasis"/>
          <w:rFonts w:cstheme="minorHAnsi"/>
          <w:i w:val="0"/>
          <w:iCs w:val="0"/>
          <w:u w:val="single"/>
          <w:lang w:val="it-IT"/>
        </w:rPr>
        <w:t>Commentare</w:t>
      </w:r>
      <w:r w:rsidR="00CB03D6">
        <w:rPr>
          <w:rStyle w:val="Emphasis"/>
          <w:rFonts w:cstheme="minorHAnsi"/>
          <w:i w:val="0"/>
          <w:iCs w:val="0"/>
          <w:u w:val="single"/>
          <w:lang w:val="it-IT"/>
        </w:rPr>
        <w:t xml:space="preserve"> le scelte algoritmiche</w:t>
      </w:r>
    </w:p>
    <w:p w14:paraId="554A1BF3" w14:textId="42A5BF0D" w:rsidR="00B77A40" w:rsidRDefault="00B77A40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Mettere una nomenclatura conforme</w:t>
      </w:r>
    </w:p>
    <w:p w14:paraId="1AC41A3A" w14:textId="0F1E4D98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Verificare l</w:t>
      </w:r>
      <w:r>
        <w:rPr>
          <w:rStyle w:val="Emphasis"/>
          <w:rFonts w:cstheme="minorHAnsi"/>
          <w:i w:val="0"/>
          <w:iCs w:val="0"/>
          <w:lang w:val="it-IT"/>
        </w:rPr>
        <w:t xml:space="preserve">e date di scadenza </w:t>
      </w:r>
      <w:r w:rsidR="00CB03D6">
        <w:rPr>
          <w:rStyle w:val="Emphasis"/>
          <w:rFonts w:cstheme="minorHAnsi"/>
          <w:i w:val="0"/>
          <w:iCs w:val="0"/>
          <w:lang w:val="it-IT"/>
        </w:rPr>
        <w:t>dei task: devono</w:t>
      </w:r>
      <w:r>
        <w:rPr>
          <w:rStyle w:val="Emphasis"/>
          <w:rFonts w:cstheme="minorHAnsi"/>
          <w:i w:val="0"/>
          <w:iCs w:val="0"/>
          <w:lang w:val="it-IT"/>
        </w:rPr>
        <w:t xml:space="preserve"> essere posteriori o uguali rispetto alla data di inserimento</w:t>
      </w:r>
    </w:p>
    <w:p w14:paraId="7EEEE38F" w14:textId="52F3C6E1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-</w:t>
      </w:r>
      <w:r w:rsidR="00CB03D6">
        <w:rPr>
          <w:rStyle w:val="Emphasis"/>
          <w:rFonts w:cstheme="minorHAnsi"/>
          <w:i w:val="0"/>
          <w:iCs w:val="0"/>
          <w:lang w:val="it-IT"/>
        </w:rPr>
        <w:t xml:space="preserve"> </w:t>
      </w:r>
      <w:r>
        <w:rPr>
          <w:rStyle w:val="Emphasis"/>
          <w:rFonts w:cstheme="minorHAnsi"/>
          <w:i w:val="0"/>
          <w:iCs w:val="0"/>
          <w:lang w:val="it-IT"/>
        </w:rPr>
        <w:t>Controllare l’input utente</w:t>
      </w:r>
    </w:p>
    <w:p w14:paraId="5A8E2FB6" w14:textId="06556DEF" w:rsidR="00DF6D49" w:rsidRDefault="00DF6D49" w:rsidP="00B77A40">
      <w:pPr>
        <w:rPr>
          <w:rStyle w:val="Emphasis"/>
          <w:rFonts w:cstheme="minorHAnsi"/>
          <w:i w:val="0"/>
          <w:iCs w:val="0"/>
          <w:lang w:val="it-IT"/>
        </w:rPr>
      </w:pPr>
    </w:p>
    <w:p w14:paraId="16672F23" w14:textId="4074E174" w:rsidR="00865FF9" w:rsidRDefault="00865FF9" w:rsidP="00B77A40">
      <w:pPr>
        <w:rPr>
          <w:rStyle w:val="Emphasis"/>
          <w:rFonts w:cstheme="minorHAnsi"/>
          <w:i w:val="0"/>
          <w:iCs w:val="0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Opzionale: Utilizzare Enum</w:t>
      </w:r>
    </w:p>
    <w:p w14:paraId="5EF9E63F" w14:textId="77777777" w:rsidR="00865FF9" w:rsidRPr="00865FF9" w:rsidRDefault="00865FF9" w:rsidP="00B77A40">
      <w:pPr>
        <w:rPr>
          <w:rStyle w:val="Emphasis"/>
          <w:rFonts w:cstheme="minorHAnsi"/>
          <w:i w:val="0"/>
          <w:iCs w:val="0"/>
          <w:u w:val="single"/>
          <w:lang w:val="it-IT"/>
        </w:rPr>
      </w:pPr>
    </w:p>
    <w:p w14:paraId="0186BAA7" w14:textId="2FA135D6" w:rsidR="002D1DB6" w:rsidRPr="00A2021F" w:rsidRDefault="00DF6D49" w:rsidP="00170AC6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Style w:val="Emphasis"/>
          <w:rFonts w:cstheme="minorHAnsi"/>
          <w:i w:val="0"/>
          <w:iCs w:val="0"/>
          <w:lang w:val="it-IT"/>
        </w:rPr>
        <w:t>Mettere il codice dell’esercizio in un Repository di GitHub.</w:t>
      </w:r>
    </w:p>
    <w:p w14:paraId="4469D1E5" w14:textId="3E347C43" w:rsidR="00F94C53" w:rsidRPr="00F94C53" w:rsidRDefault="00F94C53" w:rsidP="00F94C53">
      <w:pPr>
        <w:rPr>
          <w:rFonts w:cstheme="minorHAnsi"/>
          <w:i/>
          <w:iCs/>
          <w:sz w:val="16"/>
          <w:szCs w:val="16"/>
          <w:lang w:val="it-IT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3970ED6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7A8C2DBC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5BE5A844" w14:textId="77777777" w:rsidR="00A510E2" w:rsidRPr="0024707B" w:rsidRDefault="00A510E2" w:rsidP="00A510E2">
      <w:pPr>
        <w:rPr>
          <w:rFonts w:cstheme="minorHAnsi"/>
          <w:i/>
          <w:iCs/>
          <w:sz w:val="16"/>
          <w:szCs w:val="16"/>
          <w:lang w:val="it-IT"/>
        </w:rPr>
      </w:pPr>
    </w:p>
    <w:p w14:paraId="6889A0B5" w14:textId="70D627A5" w:rsidR="00DA5C84" w:rsidRPr="00B77A40" w:rsidRDefault="00DA5C84" w:rsidP="00B77A40">
      <w:pPr>
        <w:rPr>
          <w:rFonts w:cstheme="minorHAnsi"/>
          <w:i/>
          <w:iCs/>
          <w:sz w:val="16"/>
          <w:szCs w:val="16"/>
          <w:lang w:val="it-IT"/>
        </w:rPr>
      </w:pP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  <w:r w:rsidRPr="0024707B">
        <w:rPr>
          <w:rFonts w:cstheme="minorHAnsi"/>
          <w:i/>
          <w:iCs/>
          <w:sz w:val="16"/>
          <w:szCs w:val="16"/>
          <w:lang w:val="it-IT"/>
        </w:rPr>
        <w:tab/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DEB79" w14:textId="77777777" w:rsidR="001442EB" w:rsidRDefault="001442E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B01E93C" w14:textId="77777777" w:rsidR="001442EB" w:rsidRDefault="001442E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6706" w14:textId="77777777" w:rsidR="001502C4" w:rsidRDefault="00150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50BF127A" w:rsidR="0014318B" w:rsidRDefault="002F2AFA" w:rsidP="0014318B">
    <w:pPr>
      <w:pStyle w:val="Footer"/>
      <w:rPr>
        <w:lang w:val="it-IT"/>
      </w:rPr>
    </w:pPr>
    <w:r>
      <w:rPr>
        <w:lang w:val="it-IT"/>
      </w:rPr>
      <w:t>Test di</w:t>
    </w:r>
    <w:r w:rsidR="003A5EFD">
      <w:rPr>
        <w:lang w:val="it-IT"/>
      </w:rPr>
      <w:t xml:space="preserve"> fine settimana – Week2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E27A" w14:textId="77777777" w:rsidR="001502C4" w:rsidRDefault="00150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7B9D" w14:textId="77777777" w:rsidR="001442EB" w:rsidRDefault="001442E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0AC02B4" w14:textId="77777777" w:rsidR="001442EB" w:rsidRDefault="001442E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E8DC" w14:textId="77777777" w:rsidR="001502C4" w:rsidRDefault="001502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680C" w14:textId="77777777" w:rsidR="001502C4" w:rsidRDefault="001502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C2B4" w14:textId="77777777" w:rsidR="001502C4" w:rsidRDefault="00150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54A4B"/>
    <w:multiLevelType w:val="hybridMultilevel"/>
    <w:tmpl w:val="AA74B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3690D"/>
    <w:multiLevelType w:val="hybridMultilevel"/>
    <w:tmpl w:val="AE64A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hybridMultilevel"/>
    <w:tmpl w:val="9A1C8920"/>
    <w:styleLink w:val="Answers"/>
    <w:lvl w:ilvl="0" w:tplc="48CC0A84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 w:tplc="AF64192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 w:tplc="078AB05C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 w:tplc="519C6462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 w:tplc="8212621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 w:tplc="A2947A58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 w:tplc="189EC2B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9B83A34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6BCCDAFA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5AD60CF"/>
    <w:multiLevelType w:val="hybridMultilevel"/>
    <w:tmpl w:val="54526676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B7B22"/>
    <w:multiLevelType w:val="multilevel"/>
    <w:tmpl w:val="9A1C8920"/>
    <w:numStyleLink w:val="Answers"/>
  </w:abstractNum>
  <w:abstractNum w:abstractNumId="9" w15:restartNumberingAfterBreak="0">
    <w:nsid w:val="3C6A7802"/>
    <w:multiLevelType w:val="hybridMultilevel"/>
    <w:tmpl w:val="6758082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D138C"/>
    <w:multiLevelType w:val="hybridMultilevel"/>
    <w:tmpl w:val="449454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440"/>
    <w:multiLevelType w:val="hybridMultilevel"/>
    <w:tmpl w:val="0BEA94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B298A"/>
    <w:multiLevelType w:val="hybridMultilevel"/>
    <w:tmpl w:val="09AA19F8"/>
    <w:lvl w:ilvl="0" w:tplc="D6E81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5185"/>
    <w:multiLevelType w:val="multilevel"/>
    <w:tmpl w:val="9A1C8920"/>
    <w:numStyleLink w:val="Answers"/>
  </w:abstractNum>
  <w:abstractNum w:abstractNumId="15" w15:restartNumberingAfterBreak="0">
    <w:nsid w:val="49AF741D"/>
    <w:multiLevelType w:val="multilevel"/>
    <w:tmpl w:val="9A1C8920"/>
    <w:numStyleLink w:val="Answers"/>
  </w:abstractNum>
  <w:abstractNum w:abstractNumId="16" w15:restartNumberingAfterBreak="0">
    <w:nsid w:val="515744CB"/>
    <w:multiLevelType w:val="hybridMultilevel"/>
    <w:tmpl w:val="D520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73671"/>
    <w:multiLevelType w:val="hybridMultilevel"/>
    <w:tmpl w:val="9A1C8920"/>
    <w:numStyleLink w:val="Answers"/>
  </w:abstractNum>
  <w:abstractNum w:abstractNumId="19" w15:restartNumberingAfterBreak="0">
    <w:nsid w:val="7991779F"/>
    <w:multiLevelType w:val="hybridMultilevel"/>
    <w:tmpl w:val="AE7AF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E73F85"/>
    <w:multiLevelType w:val="hybridMultilevel"/>
    <w:tmpl w:val="0036596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11"/>
  </w:num>
  <w:num w:numId="18">
    <w:abstractNumId w:val="0"/>
  </w:num>
  <w:num w:numId="19">
    <w:abstractNumId w:val="13"/>
  </w:num>
  <w:num w:numId="20">
    <w:abstractNumId w:val="7"/>
  </w:num>
  <w:num w:numId="21">
    <w:abstractNumId w:val="2"/>
  </w:num>
  <w:num w:numId="22">
    <w:abstractNumId w:val="16"/>
  </w:num>
  <w:num w:numId="23">
    <w:abstractNumId w:val="9"/>
  </w:num>
  <w:num w:numId="24">
    <w:abstractNumId w:val="12"/>
  </w:num>
  <w:num w:numId="25">
    <w:abstractNumId w:val="10"/>
  </w:num>
  <w:num w:numId="26">
    <w:abstractNumId w:val="19"/>
  </w:num>
  <w:num w:numId="27">
    <w:abstractNumId w:val="21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2067A"/>
    <w:rsid w:val="00075707"/>
    <w:rsid w:val="0008558D"/>
    <w:rsid w:val="000B565F"/>
    <w:rsid w:val="000C6821"/>
    <w:rsid w:val="000E2B2B"/>
    <w:rsid w:val="000E60BC"/>
    <w:rsid w:val="00132BA7"/>
    <w:rsid w:val="00135EC2"/>
    <w:rsid w:val="00141303"/>
    <w:rsid w:val="0014318B"/>
    <w:rsid w:val="001442EB"/>
    <w:rsid w:val="001502C4"/>
    <w:rsid w:val="001553E9"/>
    <w:rsid w:val="00170AC6"/>
    <w:rsid w:val="00194E43"/>
    <w:rsid w:val="001A3C39"/>
    <w:rsid w:val="001B2BBB"/>
    <w:rsid w:val="001B6AE1"/>
    <w:rsid w:val="001C0245"/>
    <w:rsid w:val="001C3EC7"/>
    <w:rsid w:val="001C7988"/>
    <w:rsid w:val="001D4F1A"/>
    <w:rsid w:val="001E6010"/>
    <w:rsid w:val="001F250D"/>
    <w:rsid w:val="001F36FB"/>
    <w:rsid w:val="00201EE0"/>
    <w:rsid w:val="00210346"/>
    <w:rsid w:val="00211101"/>
    <w:rsid w:val="00225A62"/>
    <w:rsid w:val="00230A4D"/>
    <w:rsid w:val="0024707B"/>
    <w:rsid w:val="00261205"/>
    <w:rsid w:val="00261529"/>
    <w:rsid w:val="00270C3F"/>
    <w:rsid w:val="002733D1"/>
    <w:rsid w:val="00276C02"/>
    <w:rsid w:val="002825D6"/>
    <w:rsid w:val="00292974"/>
    <w:rsid w:val="002D1DB6"/>
    <w:rsid w:val="002F0012"/>
    <w:rsid w:val="002F2AFA"/>
    <w:rsid w:val="00302A04"/>
    <w:rsid w:val="00315CD3"/>
    <w:rsid w:val="00323016"/>
    <w:rsid w:val="00325A9D"/>
    <w:rsid w:val="003444B6"/>
    <w:rsid w:val="00346327"/>
    <w:rsid w:val="00347AB7"/>
    <w:rsid w:val="00354B31"/>
    <w:rsid w:val="00356CAC"/>
    <w:rsid w:val="0036481C"/>
    <w:rsid w:val="003A0670"/>
    <w:rsid w:val="003A5EFD"/>
    <w:rsid w:val="003C726D"/>
    <w:rsid w:val="003D7282"/>
    <w:rsid w:val="003E05FE"/>
    <w:rsid w:val="003E162F"/>
    <w:rsid w:val="003E30EA"/>
    <w:rsid w:val="003F7FDB"/>
    <w:rsid w:val="00415851"/>
    <w:rsid w:val="004175C0"/>
    <w:rsid w:val="00417ADA"/>
    <w:rsid w:val="00421108"/>
    <w:rsid w:val="0042169D"/>
    <w:rsid w:val="004254F0"/>
    <w:rsid w:val="004260B6"/>
    <w:rsid w:val="0043099B"/>
    <w:rsid w:val="00443C7E"/>
    <w:rsid w:val="00446E50"/>
    <w:rsid w:val="00457A53"/>
    <w:rsid w:val="00462371"/>
    <w:rsid w:val="00464B0E"/>
    <w:rsid w:val="00496042"/>
    <w:rsid w:val="004976A3"/>
    <w:rsid w:val="00515667"/>
    <w:rsid w:val="00523C35"/>
    <w:rsid w:val="0053305A"/>
    <w:rsid w:val="00547F36"/>
    <w:rsid w:val="0055183F"/>
    <w:rsid w:val="005643EE"/>
    <w:rsid w:val="005645F9"/>
    <w:rsid w:val="00595FBE"/>
    <w:rsid w:val="005A2070"/>
    <w:rsid w:val="005A5865"/>
    <w:rsid w:val="005C7E9C"/>
    <w:rsid w:val="00622DEE"/>
    <w:rsid w:val="00626603"/>
    <w:rsid w:val="00646C29"/>
    <w:rsid w:val="006A5B48"/>
    <w:rsid w:val="006A672E"/>
    <w:rsid w:val="006C0AE1"/>
    <w:rsid w:val="006D385F"/>
    <w:rsid w:val="006E0899"/>
    <w:rsid w:val="006E2140"/>
    <w:rsid w:val="006E3EC5"/>
    <w:rsid w:val="006E7CC3"/>
    <w:rsid w:val="006F4A3F"/>
    <w:rsid w:val="0072454E"/>
    <w:rsid w:val="00731D2B"/>
    <w:rsid w:val="00745D1C"/>
    <w:rsid w:val="00763D63"/>
    <w:rsid w:val="007718A7"/>
    <w:rsid w:val="0078731A"/>
    <w:rsid w:val="007913B5"/>
    <w:rsid w:val="007B179B"/>
    <w:rsid w:val="007C00E4"/>
    <w:rsid w:val="007E3CB3"/>
    <w:rsid w:val="007F5B9C"/>
    <w:rsid w:val="008120C2"/>
    <w:rsid w:val="00821CF1"/>
    <w:rsid w:val="00826209"/>
    <w:rsid w:val="008353A9"/>
    <w:rsid w:val="0084271B"/>
    <w:rsid w:val="0084793A"/>
    <w:rsid w:val="00865FF9"/>
    <w:rsid w:val="008739A2"/>
    <w:rsid w:val="008A5436"/>
    <w:rsid w:val="008E653D"/>
    <w:rsid w:val="00910C80"/>
    <w:rsid w:val="009200E1"/>
    <w:rsid w:val="0092010E"/>
    <w:rsid w:val="00955AB6"/>
    <w:rsid w:val="00957D96"/>
    <w:rsid w:val="0097786E"/>
    <w:rsid w:val="009A243E"/>
    <w:rsid w:val="009D6C9C"/>
    <w:rsid w:val="009E719A"/>
    <w:rsid w:val="009F4F85"/>
    <w:rsid w:val="009F76EF"/>
    <w:rsid w:val="00A01AD8"/>
    <w:rsid w:val="00A1545F"/>
    <w:rsid w:val="00A2021F"/>
    <w:rsid w:val="00A360C5"/>
    <w:rsid w:val="00A510E2"/>
    <w:rsid w:val="00A737D4"/>
    <w:rsid w:val="00A9761D"/>
    <w:rsid w:val="00AA6D2F"/>
    <w:rsid w:val="00AF21A9"/>
    <w:rsid w:val="00AF36C4"/>
    <w:rsid w:val="00B03500"/>
    <w:rsid w:val="00B048A7"/>
    <w:rsid w:val="00B142D7"/>
    <w:rsid w:val="00B219E6"/>
    <w:rsid w:val="00B67E28"/>
    <w:rsid w:val="00B77A40"/>
    <w:rsid w:val="00B915D5"/>
    <w:rsid w:val="00BA5730"/>
    <w:rsid w:val="00BB32C0"/>
    <w:rsid w:val="00BC1DFD"/>
    <w:rsid w:val="00BE2468"/>
    <w:rsid w:val="00BE6F3E"/>
    <w:rsid w:val="00C329F9"/>
    <w:rsid w:val="00C50573"/>
    <w:rsid w:val="00C71FAF"/>
    <w:rsid w:val="00C8122C"/>
    <w:rsid w:val="00C83061"/>
    <w:rsid w:val="00CA3B5B"/>
    <w:rsid w:val="00CA4CA6"/>
    <w:rsid w:val="00CB03D6"/>
    <w:rsid w:val="00CB67A9"/>
    <w:rsid w:val="00CC050D"/>
    <w:rsid w:val="00CC072B"/>
    <w:rsid w:val="00CC6F4B"/>
    <w:rsid w:val="00CE3BE3"/>
    <w:rsid w:val="00CE4F93"/>
    <w:rsid w:val="00CE5FBE"/>
    <w:rsid w:val="00CF3FB2"/>
    <w:rsid w:val="00D20C89"/>
    <w:rsid w:val="00D26666"/>
    <w:rsid w:val="00D40B1D"/>
    <w:rsid w:val="00D65A3F"/>
    <w:rsid w:val="00D8241B"/>
    <w:rsid w:val="00DA34E6"/>
    <w:rsid w:val="00DA5C84"/>
    <w:rsid w:val="00DB470B"/>
    <w:rsid w:val="00DF6D49"/>
    <w:rsid w:val="00E0358B"/>
    <w:rsid w:val="00E04A03"/>
    <w:rsid w:val="00E07407"/>
    <w:rsid w:val="00E11311"/>
    <w:rsid w:val="00E16330"/>
    <w:rsid w:val="00E36AA7"/>
    <w:rsid w:val="00E46376"/>
    <w:rsid w:val="00E56692"/>
    <w:rsid w:val="00E66EA4"/>
    <w:rsid w:val="00E7015D"/>
    <w:rsid w:val="00E839AC"/>
    <w:rsid w:val="00E91E65"/>
    <w:rsid w:val="00E9319B"/>
    <w:rsid w:val="00E94E57"/>
    <w:rsid w:val="00EB6D67"/>
    <w:rsid w:val="00EC3D3F"/>
    <w:rsid w:val="00ED5A4F"/>
    <w:rsid w:val="00EE5783"/>
    <w:rsid w:val="00EF68B0"/>
    <w:rsid w:val="00F26F54"/>
    <w:rsid w:val="00F60AF1"/>
    <w:rsid w:val="00F83893"/>
    <w:rsid w:val="00F94C53"/>
    <w:rsid w:val="00F9747F"/>
    <w:rsid w:val="00FA652B"/>
    <w:rsid w:val="00FC6BAD"/>
    <w:rsid w:val="00FD5985"/>
    <w:rsid w:val="6846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Emphasis">
    <w:name w:val="Emphasis"/>
    <w:basedOn w:val="DefaultParagraphFont"/>
    <w:qFormat/>
    <w:rsid w:val="00F94C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8CACED-6AE3-4E22-B4C0-D3425767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0</TotalTime>
  <Pages>2</Pages>
  <Words>334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Silvana Ombris (c)</cp:lastModifiedBy>
  <cp:revision>2</cp:revision>
  <cp:lastPrinted>2004-01-22T16:32:00Z</cp:lastPrinted>
  <dcterms:created xsi:type="dcterms:W3CDTF">2021-05-28T10:16:00Z</dcterms:created>
  <dcterms:modified xsi:type="dcterms:W3CDTF">2021-05-28T10:16:00Z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2021-05-28T07:16:27Z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ac795850-722c-49c3-8a59-3026dff37ddb</vt:lpwstr>
  </property>
  <property fmtid="{D5CDD505-2E9C-101B-9397-08002B2CF9AE}" pid="21" name="MSIP_Label_5fae8262-b78e-4366-8929-a5d6aac95320_ContentBits">
    <vt:lpwstr>0</vt:lpwstr>
  </property>
</Properties>
</file>